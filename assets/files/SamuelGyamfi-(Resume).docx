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3744"/>
      </w:tblGrid>
      <w:tr w:rsidR="007A0F44" w:rsidRPr="00565B06" w14:paraId="205D736D" w14:textId="77777777" w:rsidTr="005448A2">
        <w:trPr>
          <w:trHeight w:hRule="exact" w:val="2269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06ACF6B" w14:textId="0425E863" w:rsidR="007A0F44" w:rsidRPr="00565B06" w:rsidRDefault="00F25089" w:rsidP="00DA5407">
            <w:pPr>
              <w:pStyle w:val="Title"/>
            </w:pPr>
            <w:r>
              <w:t>Samuel</w:t>
            </w:r>
          </w:p>
          <w:p w14:paraId="1CA3E7B5" w14:textId="22484418" w:rsidR="007A0F44" w:rsidRPr="00565B06" w:rsidRDefault="00F25089" w:rsidP="00DA5407">
            <w:pPr>
              <w:pStyle w:val="Subtitle"/>
            </w:pPr>
            <w:r>
              <w:t>Gyamfi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6FCC832" w14:textId="3D9F4864" w:rsidR="007A0F44" w:rsidRDefault="00000000" w:rsidP="00DA540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FAE7522B6D34B64B73EF2022CCDFBF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A429AD">
                  <w:t>KUMASI</w:t>
                </w:r>
              </w:sdtContent>
            </w:sdt>
            <w:r w:rsidR="00D6555B">
              <w:t>, GHANA</w:t>
            </w:r>
            <w:r w:rsidR="007A0F44">
              <w:t xml:space="preserve">  </w:t>
            </w:r>
            <w:r w:rsidR="007A0F44" w:rsidRPr="009D087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E67DC82" wp14:editId="4183283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CA309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A990968" w14:textId="72414FD2" w:rsidR="007A0F44" w:rsidRDefault="00000000" w:rsidP="00DA540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360C2DEC49CD47FFB3D16D2684661A0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A429AD">
                  <w:t>+233548503171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FA9A5C8" wp14:editId="0A49DC8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BB2C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C0AB7D8" w14:textId="0461AE39" w:rsidR="007A0F44" w:rsidRDefault="00000000" w:rsidP="00DA540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5252B4831674C77BE16C0B95E882B8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A429AD">
                  <w:t>gyamfisam71</w:t>
                </w:r>
              </w:sdtContent>
            </w:sdt>
            <w:r w:rsidR="00F25089">
              <w:t>@gmail.com</w:t>
            </w:r>
            <w:r w:rsidR="007A0F44">
              <w:t xml:space="preserve">  </w:t>
            </w:r>
            <w:r w:rsidR="007A0F44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E9DC59D" wp14:editId="15B2F61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48414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23BA3DF" w14:textId="49B9F105" w:rsidR="007A0F44" w:rsidRDefault="00000000" w:rsidP="00A429AD">
            <w:pPr>
              <w:pStyle w:val="ContactInfo"/>
            </w:pPr>
            <w:sdt>
              <w:sdtPr>
                <w:rPr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alias w:val="Enter LinkedIn profile:"/>
                <w:tag w:val="Enter LinkedIn profile:"/>
                <w:id w:val="-1253892234"/>
                <w:placeholder>
                  <w:docPart w:val="3F103DD3E48F4E59A0B0B2CD2974603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A429AD" w:rsidRPr="00A429AD">
                  <w:rPr>
                    <w:rFonts w:ascii="Segoe UI" w:hAnsi="Segoe UI" w:cs="Segoe UI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w:t>linkedin.com/in/gyamfisamuel-bn473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D96E8CF" wp14:editId="716DFFA0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CD92C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50A8A04" w14:textId="483208D7" w:rsidR="007A0F44" w:rsidRPr="00A429AD" w:rsidRDefault="00D57C20" w:rsidP="00A429AD">
            <w:pPr>
              <w:pStyle w:val="ContactInfo"/>
              <w:rPr>
                <w:color w:val="404040" w:themeColor="text1" w:themeTint="BF"/>
              </w:rPr>
            </w:pPr>
            <w:hyperlink r:id="rId12" w:history="1">
              <w:r w:rsidRPr="00E75EDD">
                <w:rPr>
                  <w:rStyle w:val="Hyperlink"/>
                </w:rPr>
                <w:t>https://gyamfi-samuel.netlify.app</w:t>
              </w:r>
            </w:hyperlink>
            <w:r w:rsidR="00A429AD" w:rsidRPr="00A429AD">
              <w:rPr>
                <w:color w:val="404040" w:themeColor="text1" w:themeTint="BF"/>
              </w:rPr>
              <w:t xml:space="preserve">   </w:t>
            </w:r>
          </w:p>
        </w:tc>
      </w:tr>
    </w:tbl>
    <w:p w14:paraId="56B01B24" w14:textId="654D3689" w:rsidR="00A77B4D" w:rsidRPr="00A429AD" w:rsidRDefault="00D6555B" w:rsidP="007850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A429AD" w:rsidRPr="00A429AD">
        <w:rPr>
          <w:sz w:val="24"/>
          <w:szCs w:val="24"/>
        </w:rPr>
        <w:t xml:space="preserve">ynamic, creative and analytical full stack developer </w:t>
      </w:r>
      <w:r>
        <w:rPr>
          <w:sz w:val="24"/>
          <w:szCs w:val="24"/>
        </w:rPr>
        <w:t>with over three (</w:t>
      </w:r>
      <w:r w:rsidR="00D3506C">
        <w:rPr>
          <w:sz w:val="24"/>
          <w:szCs w:val="24"/>
        </w:rPr>
        <w:t>4</w:t>
      </w:r>
      <w:r>
        <w:rPr>
          <w:sz w:val="24"/>
          <w:szCs w:val="24"/>
        </w:rPr>
        <w:t>) years of work experience in developing web software systems</w:t>
      </w:r>
      <w:r w:rsidR="00A429AD" w:rsidRPr="00A429AD">
        <w:rPr>
          <w:sz w:val="24"/>
          <w:szCs w:val="24"/>
        </w:rPr>
        <w:t>. Effectiveness in working full-time or independently (remotely) or as part of a team.</w:t>
      </w:r>
      <w:r>
        <w:rPr>
          <w:sz w:val="24"/>
          <w:szCs w:val="24"/>
        </w:rPr>
        <w:t xml:space="preserve"> With my experiences in working teams</w:t>
      </w:r>
      <w:r w:rsidR="00A429AD" w:rsidRPr="00A429AD">
        <w:rPr>
          <w:sz w:val="24"/>
          <w:szCs w:val="24"/>
        </w:rPr>
        <w:t xml:space="preserve"> </w:t>
      </w:r>
      <w:r>
        <w:rPr>
          <w:sz w:val="24"/>
          <w:szCs w:val="24"/>
        </w:rPr>
        <w:t>combined with my knowledge and skills in designing, developing and testing, I can be relied upon in these areas to help your institution achieve its goals.</w:t>
      </w:r>
    </w:p>
    <w:p w14:paraId="0FE44B91" w14:textId="4A3B30FC" w:rsidR="007C0E0E" w:rsidRPr="00565B06" w:rsidRDefault="007C0E0E" w:rsidP="00A429AD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E088C" w:rsidRPr="00565B06" w14:paraId="4B358B8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433A908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FAF33F7" wp14:editId="7F6997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99727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CE869F5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46E358A142E14AB2B9270A5A6145195D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035DA35" w14:textId="6177C1B6" w:rsidR="005E088C" w:rsidRPr="00565B06" w:rsidRDefault="00A429AD" w:rsidP="00B47E1E">
      <w:pPr>
        <w:pStyle w:val="Heading2"/>
      </w:pPr>
      <w:r w:rsidRPr="00A429AD">
        <w:rPr>
          <w:bCs/>
        </w:rPr>
        <w:t>FULL STACK DEVELOPER</w:t>
      </w:r>
      <w:r>
        <w:rPr>
          <w:bCs/>
        </w:rPr>
        <w:t xml:space="preserve"> </w:t>
      </w:r>
      <w:r w:rsidRPr="00565B06">
        <w:t>|</w:t>
      </w:r>
      <w:r w:rsidR="005E088C" w:rsidRPr="00565B06">
        <w:t xml:space="preserve"> </w:t>
      </w:r>
      <w:r>
        <w:rPr>
          <w:rStyle w:val="Emphasis"/>
        </w:rPr>
        <w:t>Trinity Software Center</w:t>
      </w:r>
      <w:r w:rsidR="005448A2">
        <w:rPr>
          <w:rStyle w:val="Emphasis"/>
        </w:rPr>
        <w:t>, Kumasi</w:t>
      </w:r>
    </w:p>
    <w:p w14:paraId="0D01173F" w14:textId="1203CF4A" w:rsidR="005E088C" w:rsidRPr="00565B06" w:rsidRDefault="00A429AD" w:rsidP="004F199F">
      <w:pPr>
        <w:pStyle w:val="Heading3"/>
      </w:pPr>
      <w:r>
        <w:t>November 2020</w:t>
      </w:r>
      <w:r w:rsidR="005E088C" w:rsidRPr="00565B06">
        <w:t xml:space="preserve"> – </w:t>
      </w:r>
    </w:p>
    <w:p w14:paraId="7DE58641" w14:textId="3EC132AA" w:rsidR="005E088C" w:rsidRPr="00A429AD" w:rsidRDefault="00A429AD" w:rsidP="00A429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29AD">
        <w:rPr>
          <w:sz w:val="24"/>
          <w:szCs w:val="24"/>
        </w:rPr>
        <w:t>Re-architected the company's SaaS product, SKUUNI School Management System.</w:t>
      </w:r>
    </w:p>
    <w:p w14:paraId="271CE563" w14:textId="3A319847" w:rsidR="00A429AD" w:rsidRPr="00A429AD" w:rsidRDefault="00570945" w:rsidP="00A429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Implemented</w:t>
      </w:r>
      <w:r w:rsidR="00A429AD" w:rsidRPr="00A429AD">
        <w:rPr>
          <w:sz w:val="24"/>
          <w:szCs w:val="24"/>
        </w:rPr>
        <w:t xml:space="preserve"> new modules and features to the </w:t>
      </w:r>
      <w:r>
        <w:rPr>
          <w:sz w:val="24"/>
          <w:szCs w:val="24"/>
        </w:rPr>
        <w:t xml:space="preserve">SKUUNI </w:t>
      </w:r>
      <w:r w:rsidR="00A429AD" w:rsidRPr="00A429AD">
        <w:rPr>
          <w:sz w:val="24"/>
          <w:szCs w:val="24"/>
        </w:rPr>
        <w:t>school management system</w:t>
      </w:r>
      <w:r>
        <w:rPr>
          <w:sz w:val="24"/>
          <w:szCs w:val="24"/>
        </w:rPr>
        <w:t>.</w:t>
      </w:r>
    </w:p>
    <w:p w14:paraId="6BC2C06B" w14:textId="499940AA" w:rsidR="00A429AD" w:rsidRDefault="005448A2" w:rsidP="0065592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A429AD">
        <w:rPr>
          <w:sz w:val="24"/>
          <w:szCs w:val="24"/>
        </w:rPr>
        <w:t>mproved the load</w:t>
      </w:r>
      <w:r>
        <w:rPr>
          <w:sz w:val="24"/>
          <w:szCs w:val="24"/>
        </w:rPr>
        <w:t xml:space="preserve"> time</w:t>
      </w:r>
      <w:r w:rsidRPr="00A429AD">
        <w:rPr>
          <w:sz w:val="24"/>
          <w:szCs w:val="24"/>
        </w:rPr>
        <w:t xml:space="preserve"> and improved user experience</w:t>
      </w:r>
      <w:r w:rsidR="00570945">
        <w:rPr>
          <w:sz w:val="24"/>
          <w:szCs w:val="24"/>
        </w:rPr>
        <w:t xml:space="preserve"> of SKUUNI SMS to by changing it to an</w:t>
      </w:r>
      <w:r w:rsidR="00A429AD" w:rsidRPr="00A429AD">
        <w:rPr>
          <w:sz w:val="24"/>
          <w:szCs w:val="24"/>
        </w:rPr>
        <w:t xml:space="preserve"> SPA using Vue.js and Vue Router. </w:t>
      </w:r>
    </w:p>
    <w:p w14:paraId="0F60C94A" w14:textId="19C70307" w:rsidR="00A4012F" w:rsidRPr="00570945" w:rsidRDefault="00570945" w:rsidP="0057094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70945">
        <w:rPr>
          <w:sz w:val="24"/>
          <w:szCs w:val="24"/>
        </w:rPr>
        <w:t>Participated in code review meetings, providing input on bugs, inefficiencies and potential solutions to emergent issues.</w:t>
      </w:r>
    </w:p>
    <w:p w14:paraId="623C8F4A" w14:textId="77777777" w:rsidR="00A429AD" w:rsidRDefault="00A429AD" w:rsidP="00A429AD">
      <w:pPr>
        <w:pStyle w:val="Heading2"/>
        <w:rPr>
          <w:bCs/>
        </w:rPr>
      </w:pPr>
    </w:p>
    <w:p w14:paraId="45DA383A" w14:textId="2648509D" w:rsidR="00A429AD" w:rsidRPr="00565B06" w:rsidRDefault="00A429AD" w:rsidP="00A429AD">
      <w:pPr>
        <w:pStyle w:val="Heading2"/>
      </w:pPr>
      <w:r w:rsidRPr="00A429AD">
        <w:rPr>
          <w:bCs/>
        </w:rPr>
        <w:t>IT CONSULTANT</w:t>
      </w:r>
      <w:r>
        <w:rPr>
          <w:bCs/>
        </w:rPr>
        <w:t xml:space="preserve"> </w:t>
      </w:r>
      <w:r w:rsidRPr="00565B06">
        <w:t xml:space="preserve">| </w:t>
      </w:r>
      <w:r>
        <w:rPr>
          <w:rStyle w:val="Emphasis"/>
        </w:rPr>
        <w:t>Suame Municipal Assembly</w:t>
      </w:r>
      <w:r w:rsidR="005448A2">
        <w:rPr>
          <w:rStyle w:val="Emphasis"/>
        </w:rPr>
        <w:t>, Kumasi</w:t>
      </w:r>
    </w:p>
    <w:p w14:paraId="5FABF318" w14:textId="77777777" w:rsidR="00A429AD" w:rsidRPr="00565B06" w:rsidRDefault="00A429AD" w:rsidP="00A429AD">
      <w:pPr>
        <w:pStyle w:val="Heading3"/>
      </w:pPr>
      <w:r>
        <w:t>november 2018</w:t>
      </w:r>
      <w:r w:rsidRPr="00565B06">
        <w:t xml:space="preserve"> – </w:t>
      </w:r>
      <w:r>
        <w:t>ocotber 2020</w:t>
      </w:r>
    </w:p>
    <w:p w14:paraId="6299BA61" w14:textId="74E2DA4F" w:rsidR="00A429AD" w:rsidRPr="00A429AD" w:rsidRDefault="005448A2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Administration &amp; Maintenance</w:t>
      </w:r>
      <w:r w:rsidR="00A429AD" w:rsidRPr="00A429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A429AD" w:rsidRPr="00A429AD">
        <w:rPr>
          <w:sz w:val="24"/>
          <w:szCs w:val="24"/>
        </w:rPr>
        <w:t>the Municipal's website.</w:t>
      </w:r>
    </w:p>
    <w:p w14:paraId="74C5C69A" w14:textId="77777777" w:rsidR="005448A2" w:rsidRDefault="00A429AD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429AD">
        <w:rPr>
          <w:sz w:val="24"/>
          <w:szCs w:val="24"/>
        </w:rPr>
        <w:t>Maintained the registry system built to auto generate reference numbers for any letter the municipal receives and dispatches them to the various heads of departments with an SMS notification.</w:t>
      </w:r>
    </w:p>
    <w:p w14:paraId="1CFB741B" w14:textId="76BABBDB" w:rsidR="00A429AD" w:rsidRPr="005448A2" w:rsidRDefault="005448A2" w:rsidP="00A429A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448A2">
        <w:rPr>
          <w:sz w:val="24"/>
          <w:szCs w:val="24"/>
        </w:rPr>
        <w:t>Deliver on-site IT technical assistance for staff.</w:t>
      </w:r>
    </w:p>
    <w:p w14:paraId="50C2DEFA" w14:textId="78F533FC" w:rsidR="00A429AD" w:rsidRPr="00A429AD" w:rsidRDefault="00A429AD" w:rsidP="00A429AD">
      <w:pPr>
        <w:pStyle w:val="Heading2"/>
        <w:rPr>
          <w:bCs/>
        </w:rPr>
      </w:pPr>
      <w:r w:rsidRPr="00A429AD">
        <w:rPr>
          <w:bCs/>
        </w:rPr>
        <w:t xml:space="preserve">IT </w:t>
      </w:r>
      <w:r w:rsidR="005448A2">
        <w:rPr>
          <w:bCs/>
        </w:rPr>
        <w:t>OFFICER</w:t>
      </w:r>
      <w:r>
        <w:rPr>
          <w:bCs/>
        </w:rPr>
        <w:t xml:space="preserve"> </w:t>
      </w:r>
      <w:r w:rsidRPr="00565B06">
        <w:t xml:space="preserve">| </w:t>
      </w:r>
      <w:r w:rsidRPr="00A429AD">
        <w:rPr>
          <w:color w:val="404040" w:themeColor="text1" w:themeTint="BF"/>
        </w:rPr>
        <w:t>Jed Medical Services</w:t>
      </w:r>
      <w:r w:rsidR="005448A2">
        <w:rPr>
          <w:color w:val="404040" w:themeColor="text1" w:themeTint="BF"/>
        </w:rPr>
        <w:t>, Accra</w:t>
      </w:r>
    </w:p>
    <w:p w14:paraId="5EF0FF93" w14:textId="77777777" w:rsidR="00A429AD" w:rsidRPr="00565B06" w:rsidRDefault="00A429AD" w:rsidP="00A429AD">
      <w:pPr>
        <w:pStyle w:val="Heading3"/>
      </w:pPr>
      <w:r>
        <w:t>november 2018</w:t>
      </w:r>
      <w:r w:rsidRPr="00565B06">
        <w:t xml:space="preserve"> – </w:t>
      </w:r>
      <w:r>
        <w:t>ocotber 2020</w:t>
      </w:r>
    </w:p>
    <w:p w14:paraId="5E8993AD" w14:textId="4CAD91C1" w:rsidR="00A429AD" w:rsidRPr="00A429AD" w:rsidRDefault="003E5DEE" w:rsidP="00A429A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="00A429AD" w:rsidRPr="00A429AD">
        <w:rPr>
          <w:sz w:val="24"/>
          <w:szCs w:val="24"/>
        </w:rPr>
        <w:t xml:space="preserve"> the company's website with SEO.</w:t>
      </w:r>
    </w:p>
    <w:p w14:paraId="291B70DF" w14:textId="77777777" w:rsidR="005448A2" w:rsidRPr="005448A2" w:rsidRDefault="005448A2" w:rsidP="009C6F2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Designed &amp; developed</w:t>
      </w:r>
      <w:r w:rsidR="00A429AD" w:rsidRPr="00A429AD">
        <w:rPr>
          <w:sz w:val="24"/>
          <w:szCs w:val="24"/>
        </w:rPr>
        <w:t xml:space="preserve"> the clinic's hospital management system with bootstrap, jQuery and </w:t>
      </w:r>
      <w:r w:rsidRPr="00A429AD">
        <w:rPr>
          <w:sz w:val="24"/>
          <w:szCs w:val="24"/>
        </w:rPr>
        <w:t>Ajax</w:t>
      </w:r>
      <w:r w:rsidR="00A429AD" w:rsidRPr="00A429AD">
        <w:rPr>
          <w:sz w:val="24"/>
          <w:szCs w:val="24"/>
        </w:rPr>
        <w:t xml:space="preserve"> on the client side and </w:t>
      </w:r>
      <w:r>
        <w:rPr>
          <w:sz w:val="24"/>
          <w:szCs w:val="24"/>
        </w:rPr>
        <w:t>PHP (</w:t>
      </w:r>
      <w:r w:rsidR="00A429AD" w:rsidRPr="00A429AD">
        <w:rPr>
          <w:sz w:val="24"/>
          <w:szCs w:val="24"/>
        </w:rPr>
        <w:t>Laravel</w:t>
      </w:r>
      <w:r>
        <w:rPr>
          <w:sz w:val="24"/>
          <w:szCs w:val="24"/>
        </w:rPr>
        <w:t>)</w:t>
      </w:r>
      <w:r w:rsidR="00A429AD" w:rsidRPr="00A429AD">
        <w:rPr>
          <w:sz w:val="24"/>
          <w:szCs w:val="24"/>
        </w:rPr>
        <w:t xml:space="preserve"> on the server side.</w:t>
      </w:r>
      <w:r w:rsidRPr="005448A2">
        <w:t xml:space="preserve"> </w:t>
      </w:r>
    </w:p>
    <w:p w14:paraId="335A5D08" w14:textId="017964C4" w:rsidR="00A429AD" w:rsidRPr="00A429AD" w:rsidRDefault="005448A2" w:rsidP="009C6F2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t>Deliver on-site IT technical assistance for staff.</w:t>
      </w:r>
    </w:p>
    <w:p w14:paraId="03A27D5A" w14:textId="5979C448" w:rsidR="00A429AD" w:rsidRPr="00A429AD" w:rsidRDefault="003E5DEE" w:rsidP="00A429AD">
      <w:pPr>
        <w:pStyle w:val="Heading2"/>
        <w:rPr>
          <w:bCs/>
          <w:color w:val="404040" w:themeColor="text1" w:themeTint="BF"/>
        </w:rPr>
      </w:pPr>
      <w:r>
        <w:rPr>
          <w:bCs/>
        </w:rPr>
        <w:t>VOLUNTEER TUTOR</w:t>
      </w:r>
      <w:r w:rsidR="00A429AD">
        <w:rPr>
          <w:bCs/>
        </w:rPr>
        <w:t xml:space="preserve"> | </w:t>
      </w:r>
      <w:r w:rsidR="005448A2">
        <w:rPr>
          <w:color w:val="404040" w:themeColor="text1" w:themeTint="BF"/>
        </w:rPr>
        <w:t xml:space="preserve">Computer Science for Girls (Google &amp; </w:t>
      </w:r>
      <w:r w:rsidR="00494E96">
        <w:rPr>
          <w:color w:val="404040" w:themeColor="text1" w:themeTint="BF"/>
        </w:rPr>
        <w:t>H</w:t>
      </w:r>
      <w:r w:rsidR="00A429AD" w:rsidRPr="00A429AD">
        <w:rPr>
          <w:color w:val="404040" w:themeColor="text1" w:themeTint="BF"/>
        </w:rPr>
        <w:t>apa</w:t>
      </w:r>
      <w:r w:rsidR="00494E96">
        <w:rPr>
          <w:color w:val="404040" w:themeColor="text1" w:themeTint="BF"/>
        </w:rPr>
        <w:t>S</w:t>
      </w:r>
      <w:r w:rsidR="00A429AD" w:rsidRPr="00A429AD">
        <w:rPr>
          <w:color w:val="404040" w:themeColor="text1" w:themeTint="BF"/>
        </w:rPr>
        <w:t>pace, Kumasi)</w:t>
      </w:r>
    </w:p>
    <w:p w14:paraId="0BAF9DE5" w14:textId="6E06212D" w:rsidR="00A429AD" w:rsidRPr="00565B06" w:rsidRDefault="00A429AD" w:rsidP="00A429AD">
      <w:pPr>
        <w:pStyle w:val="Heading3"/>
      </w:pPr>
      <w:r>
        <w:t>june 2017</w:t>
      </w:r>
      <w:r w:rsidRPr="00565B06">
        <w:t xml:space="preserve"> –</w:t>
      </w:r>
      <w:r>
        <w:t xml:space="preserve"> july 2017</w:t>
      </w:r>
    </w:p>
    <w:p w14:paraId="6B491682" w14:textId="71AEA3A1" w:rsidR="00A429AD" w:rsidRPr="00A429AD" w:rsidRDefault="00A429AD" w:rsidP="00A429A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429AD">
        <w:rPr>
          <w:sz w:val="24"/>
          <w:szCs w:val="24"/>
        </w:rPr>
        <w:t>Tutored high school students from St. Louis Senior High, T.I Ahmadiyya, Kumasi Wesley Girls etc. in web development for Google's Computer Science for Girls web development competition.</w:t>
      </w:r>
    </w:p>
    <w:p w14:paraId="2BDBD714" w14:textId="6A55C1C1" w:rsidR="00A429AD" w:rsidRPr="00A429AD" w:rsidRDefault="00A429AD" w:rsidP="008C770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A429AD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lastRenderedPageBreak/>
        <w:t>Focused mainly on teaching HTML5 and CSS3 and finally led the students to successfully build a clone of the BBC news page as part of the practice</w:t>
      </w:r>
      <w:r w:rsidRPr="00A429AD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683CBE64" w14:textId="59EAC50C" w:rsidR="00A429AD" w:rsidRPr="00A429AD" w:rsidRDefault="003E5DEE" w:rsidP="00A429AD">
      <w:pPr>
        <w:pStyle w:val="Heading2"/>
        <w:rPr>
          <w:bCs/>
        </w:rPr>
      </w:pPr>
      <w:r>
        <w:rPr>
          <w:bCs/>
        </w:rPr>
        <w:t>VOLUNTEER TUTOR</w:t>
      </w:r>
      <w:r w:rsidR="00A429AD">
        <w:rPr>
          <w:bCs/>
        </w:rPr>
        <w:t xml:space="preserve"> | </w:t>
      </w:r>
      <w:r w:rsidR="00A429AD" w:rsidRPr="00A429AD">
        <w:rPr>
          <w:bCs/>
          <w:color w:val="404040" w:themeColor="text1" w:themeTint="BF"/>
        </w:rPr>
        <w:t xml:space="preserve">Google, </w:t>
      </w:r>
      <w:r w:rsidR="005448A2">
        <w:rPr>
          <w:bCs/>
          <w:color w:val="404040" w:themeColor="text1" w:themeTint="BF"/>
        </w:rPr>
        <w:t>Center for Social Innovation &amp;</w:t>
      </w:r>
      <w:r w:rsidR="00A429AD" w:rsidRPr="00A429AD">
        <w:rPr>
          <w:bCs/>
          <w:color w:val="404040" w:themeColor="text1" w:themeTint="BF"/>
        </w:rPr>
        <w:t xml:space="preserve"> Hapa</w:t>
      </w:r>
      <w:r w:rsidR="00494E96">
        <w:rPr>
          <w:bCs/>
          <w:color w:val="404040" w:themeColor="text1" w:themeTint="BF"/>
        </w:rPr>
        <w:t>S</w:t>
      </w:r>
      <w:r w:rsidR="00A429AD" w:rsidRPr="00A429AD">
        <w:rPr>
          <w:bCs/>
          <w:color w:val="404040" w:themeColor="text1" w:themeTint="BF"/>
        </w:rPr>
        <w:t>pace</w:t>
      </w:r>
    </w:p>
    <w:p w14:paraId="7D60F3EA" w14:textId="2E068D69" w:rsidR="00A429AD" w:rsidRPr="00565B06" w:rsidRDefault="00A429AD" w:rsidP="00A429AD">
      <w:pPr>
        <w:pStyle w:val="Heading3"/>
      </w:pPr>
      <w:r>
        <w:t>july 2016</w:t>
      </w:r>
      <w:r w:rsidRPr="00565B06">
        <w:t xml:space="preserve"> –</w:t>
      </w:r>
      <w:r>
        <w:t xml:space="preserve"> march 2017</w:t>
      </w:r>
    </w:p>
    <w:p w14:paraId="76F6EBCA" w14:textId="6F4E2B3A" w:rsidR="00A429AD" w:rsidRPr="00A429AD" w:rsidRDefault="00A429AD" w:rsidP="00A429A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429AD">
        <w:rPr>
          <w:sz w:val="24"/>
          <w:szCs w:val="24"/>
        </w:rPr>
        <w:t>Tutored the computer club members of Armed Forces Senior High School, Kumasi in scratch programming for Google's Computer Science for Senior High Scratch competition.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43224" w:rsidRPr="00565B06" w14:paraId="7EBFC54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69EE5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0D56FA0" wp14:editId="6727F7C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D3790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DE9D5E7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5EE4BBB81D1842CF87BF382F250F0940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43224" w:rsidRPr="00565B06" w14:paraId="2F5E95EB" w14:textId="77777777" w:rsidTr="00565B06">
        <w:tc>
          <w:tcPr>
            <w:tcW w:w="4320" w:type="dxa"/>
          </w:tcPr>
          <w:p w14:paraId="3A54E643" w14:textId="481FEFBB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 xml:space="preserve">Full Stack </w:t>
            </w:r>
            <w:r w:rsidR="003E5DEE">
              <w:rPr>
                <w:sz w:val="24"/>
                <w:szCs w:val="24"/>
              </w:rPr>
              <w:t xml:space="preserve">Application </w:t>
            </w:r>
            <w:r w:rsidRPr="00A429AD">
              <w:rPr>
                <w:sz w:val="24"/>
                <w:szCs w:val="24"/>
              </w:rPr>
              <w:t>Development</w:t>
            </w:r>
          </w:p>
          <w:p w14:paraId="099176E4" w14:textId="28F9A68D" w:rsidR="00A429AD" w:rsidRPr="00D6555B" w:rsidRDefault="00D6555B" w:rsidP="00D6555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 (</w:t>
            </w:r>
            <w:r w:rsidR="00A429AD" w:rsidRPr="00A429AD">
              <w:rPr>
                <w:sz w:val="24"/>
                <w:szCs w:val="24"/>
              </w:rPr>
              <w:t>Vue.js</w:t>
            </w:r>
            <w:r>
              <w:rPr>
                <w:sz w:val="24"/>
                <w:szCs w:val="24"/>
              </w:rPr>
              <w:t>, React.js, Nodejs)</w:t>
            </w:r>
          </w:p>
          <w:p w14:paraId="41D2BEE9" w14:textId="47C1E7EC" w:rsidR="00316CE4" w:rsidRPr="00A429AD" w:rsidRDefault="00D6555B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(</w:t>
            </w:r>
            <w:r w:rsidR="00A429AD" w:rsidRPr="00A429AD">
              <w:rPr>
                <w:sz w:val="24"/>
                <w:szCs w:val="24"/>
              </w:rPr>
              <w:t>Laravel</w:t>
            </w:r>
            <w:r>
              <w:rPr>
                <w:sz w:val="24"/>
                <w:szCs w:val="24"/>
              </w:rPr>
              <w:t>)</w:t>
            </w:r>
          </w:p>
          <w:p w14:paraId="28D1DD18" w14:textId="77777777" w:rsidR="00A429AD" w:rsidRPr="00A429AD" w:rsidRDefault="00A429AD" w:rsidP="00A429AD">
            <w:pPr>
              <w:pStyle w:val="ListBullet"/>
              <w:rPr>
                <w:sz w:val="24"/>
                <w:szCs w:val="24"/>
              </w:rPr>
            </w:pPr>
            <w:r w:rsidRPr="00A429AD">
              <w:rPr>
                <w:sz w:val="24"/>
                <w:szCs w:val="24"/>
              </w:rPr>
              <w:t>Progressive Web Applications (PWA’s)</w:t>
            </w:r>
          </w:p>
          <w:p w14:paraId="28281739" w14:textId="443C6708" w:rsidR="00A429AD" w:rsidRPr="00D6555B" w:rsidRDefault="00C1770A" w:rsidP="00D6555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(</w:t>
            </w:r>
            <w:r w:rsidR="00A429AD" w:rsidRPr="00A429AD">
              <w:rPr>
                <w:sz w:val="24"/>
                <w:szCs w:val="24"/>
              </w:rPr>
              <w:t>Django</w:t>
            </w:r>
            <w:r w:rsidR="00D6555B">
              <w:rPr>
                <w:sz w:val="24"/>
                <w:szCs w:val="24"/>
              </w:rPr>
              <w:t>)</w:t>
            </w:r>
          </w:p>
          <w:p w14:paraId="463A5DFE" w14:textId="77777777" w:rsidR="00A429AD" w:rsidRDefault="00A429AD" w:rsidP="003E5DEE">
            <w:pPr>
              <w:pStyle w:val="ListBullet"/>
            </w:pPr>
            <w:r>
              <w:t>REST</w:t>
            </w:r>
            <w:r w:rsidR="003E5DEE">
              <w:t xml:space="preserve"> API web service development</w:t>
            </w:r>
          </w:p>
          <w:p w14:paraId="00B76BC7" w14:textId="3C760E81" w:rsidR="003E5DEE" w:rsidRPr="00565B06" w:rsidRDefault="003E5DEE" w:rsidP="003E5DEE">
            <w:pPr>
              <w:pStyle w:val="ListBullet"/>
            </w:pPr>
            <w:r>
              <w:t>SLDC Processes</w:t>
            </w:r>
          </w:p>
        </w:tc>
        <w:tc>
          <w:tcPr>
            <w:tcW w:w="4320" w:type="dxa"/>
            <w:tcMar>
              <w:left w:w="576" w:type="dxa"/>
            </w:tcMar>
          </w:tcPr>
          <w:p w14:paraId="38B2087E" w14:textId="4D22F2BC" w:rsidR="00A429AD" w:rsidRDefault="00D6555B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&amp; RDBMS(MYSQL)</w:t>
            </w:r>
          </w:p>
          <w:p w14:paraId="50C6EBA4" w14:textId="4356C14A" w:rsidR="003E5DEE" w:rsidRPr="00A429AD" w:rsidRDefault="003E5DEE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NoSQL (Firebase, MongoDB)</w:t>
            </w:r>
          </w:p>
          <w:p w14:paraId="2C81DC1A" w14:textId="7DC1BFC8" w:rsidR="00A429AD" w:rsidRPr="00A429AD" w:rsidRDefault="000B7507" w:rsidP="00A429A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QA, </w:t>
            </w:r>
            <w:r w:rsidR="00A429AD" w:rsidRPr="00A429AD">
              <w:rPr>
                <w:sz w:val="24"/>
                <w:szCs w:val="24"/>
              </w:rPr>
              <w:t>Cross Browser Testing &amp; Debugging</w:t>
            </w:r>
            <w:r w:rsidR="003E5DEE">
              <w:rPr>
                <w:sz w:val="24"/>
                <w:szCs w:val="24"/>
              </w:rPr>
              <w:t>, Application testing</w:t>
            </w:r>
          </w:p>
          <w:p w14:paraId="1775811D" w14:textId="77777777" w:rsidR="00F904FC" w:rsidRPr="003E5DEE" w:rsidRDefault="00A429AD" w:rsidP="00A429AD">
            <w:pPr>
              <w:pStyle w:val="ListBullet"/>
            </w:pPr>
            <w:r w:rsidRPr="00A429AD">
              <w:rPr>
                <w:sz w:val="24"/>
                <w:szCs w:val="24"/>
              </w:rPr>
              <w:t>Agile Development &amp; Scrum</w:t>
            </w:r>
          </w:p>
          <w:p w14:paraId="0F2ACDFA" w14:textId="77777777" w:rsidR="003E5DEE" w:rsidRPr="003E5DEE" w:rsidRDefault="003E5DEE" w:rsidP="00A429AD">
            <w:pPr>
              <w:pStyle w:val="ListBullet"/>
            </w:pPr>
            <w:r>
              <w:rPr>
                <w:sz w:val="24"/>
                <w:szCs w:val="24"/>
              </w:rPr>
              <w:t>JIRA</w:t>
            </w:r>
          </w:p>
          <w:p w14:paraId="2CBED0D7" w14:textId="5C62D2A1" w:rsidR="003E5DEE" w:rsidRPr="00565B06" w:rsidRDefault="003E5DEE" w:rsidP="00A429AD">
            <w:pPr>
              <w:pStyle w:val="ListBullet"/>
            </w:pPr>
            <w:r>
              <w:rPr>
                <w:sz w:val="24"/>
                <w:szCs w:val="24"/>
              </w:rPr>
              <w:t>Git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8726"/>
      </w:tblGrid>
      <w:tr w:rsidR="00D6555B" w:rsidRPr="00A429AD" w14:paraId="32A2BD2D" w14:textId="77777777" w:rsidTr="00D6555B">
        <w:tc>
          <w:tcPr>
            <w:tcW w:w="648" w:type="dxa"/>
            <w:tcMar>
              <w:right w:w="216" w:type="dxa"/>
            </w:tcMar>
            <w:vAlign w:val="bottom"/>
          </w:tcPr>
          <w:p w14:paraId="3014694C" w14:textId="77777777" w:rsidR="00D6555B" w:rsidRPr="00565B06" w:rsidRDefault="00D6555B" w:rsidP="002921AE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668842C2" wp14:editId="1475E8B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364E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26" w:type="dxa"/>
          </w:tcPr>
          <w:p w14:paraId="1A1855DD" w14:textId="77777777" w:rsidR="00D6555B" w:rsidRPr="00565B06" w:rsidRDefault="00000000" w:rsidP="002921AE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A320CB695E734E4898B59B011EC722B9"/>
                </w:placeholder>
                <w:temporary/>
                <w:showingPlcHdr/>
                <w15:appearance w15:val="hidden"/>
              </w:sdtPr>
              <w:sdtContent>
                <w:r w:rsidR="00D6555B" w:rsidRPr="00565B06">
                  <w:t>Education</w:t>
                </w:r>
              </w:sdtContent>
            </w:sdt>
          </w:p>
        </w:tc>
      </w:tr>
    </w:tbl>
    <w:p w14:paraId="2840428A" w14:textId="77777777" w:rsidR="00D6555B" w:rsidRPr="00565B06" w:rsidRDefault="00D6555B" w:rsidP="00D6555B">
      <w:pPr>
        <w:pStyle w:val="Heading2"/>
      </w:pPr>
      <w:r>
        <w:t>BSc Computer Science</w:t>
      </w:r>
      <w:r w:rsidRPr="00565B06">
        <w:t xml:space="preserve"> | </w:t>
      </w:r>
      <w:r>
        <w:rPr>
          <w:rStyle w:val="Emphasis"/>
        </w:rPr>
        <w:t>Kwame Nkrumah University of Science and Technology</w:t>
      </w:r>
    </w:p>
    <w:p w14:paraId="44455DC8" w14:textId="77777777" w:rsidR="00D6555B" w:rsidRDefault="00D6555B" w:rsidP="00D6555B">
      <w:pPr>
        <w:pStyle w:val="Heading3"/>
      </w:pPr>
      <w:r>
        <w:t>September 2013</w:t>
      </w:r>
      <w:r w:rsidRPr="00565B06">
        <w:t xml:space="preserve"> – </w:t>
      </w:r>
      <w:r>
        <w:t>july 2017</w:t>
      </w:r>
    </w:p>
    <w:p w14:paraId="342B9D98" w14:textId="77777777" w:rsidR="00D6555B" w:rsidRPr="00A429AD" w:rsidRDefault="00D6555B" w:rsidP="00D6555B">
      <w:pPr>
        <w:pStyle w:val="Heading3"/>
      </w:pPr>
    </w:p>
    <w:p w14:paraId="0849A531" w14:textId="77777777" w:rsidR="00D6555B" w:rsidRPr="00565B06" w:rsidRDefault="00D6555B" w:rsidP="00D6555B">
      <w:pPr>
        <w:pStyle w:val="Heading2"/>
      </w:pPr>
      <w:r>
        <w:t>WASSCE</w:t>
      </w:r>
      <w:r w:rsidRPr="00565B06">
        <w:t xml:space="preserve"> | </w:t>
      </w:r>
      <w:r>
        <w:rPr>
          <w:rStyle w:val="Emphasis"/>
        </w:rPr>
        <w:t>Opoku Ware School</w:t>
      </w:r>
    </w:p>
    <w:p w14:paraId="323133E2" w14:textId="0C52FB88" w:rsidR="00096391" w:rsidRPr="00570945" w:rsidRDefault="00D6555B" w:rsidP="00D6555B">
      <w:pPr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570945">
        <w:rPr>
          <w:rFonts w:asciiTheme="majorHAnsi" w:eastAsiaTheme="majorEastAsia" w:hAnsiTheme="majorHAnsi" w:cstheme="majorBidi"/>
          <w:caps/>
          <w:sz w:val="24"/>
          <w:szCs w:val="24"/>
        </w:rPr>
        <w:t>october 2009 – may 2013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8726"/>
      </w:tblGrid>
      <w:tr w:rsidR="00096391" w:rsidRPr="00A429AD" w14:paraId="5BDEB8DD" w14:textId="77777777" w:rsidTr="00A577D5">
        <w:tc>
          <w:tcPr>
            <w:tcW w:w="450" w:type="dxa"/>
            <w:tcMar>
              <w:right w:w="216" w:type="dxa"/>
            </w:tcMar>
            <w:vAlign w:val="bottom"/>
          </w:tcPr>
          <w:p w14:paraId="4F8C9BE3" w14:textId="77777777" w:rsidR="00096391" w:rsidRPr="00565B06" w:rsidRDefault="00096391" w:rsidP="00A577D5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4A6C6CC" wp14:editId="0D252D85">
                      <wp:extent cx="274320" cy="274320"/>
                      <wp:effectExtent l="0" t="0" r="0" b="0"/>
                      <wp:docPr id="39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0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C53D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AqgGe55hgAADaPAAAOAAAAAAAAAAAAAAAAAC4CAABkcnMv&#10;ZTJvRG9jLnhtbFBLAQItABQABgAIAAAAIQAYauyH2QAAAAMBAAAPAAAAAAAAAAAAAAAAAEAbAABk&#10;cnMvZG93bnJldi54bWxQSwUGAAAAAAQABADzAAAAR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X8EwQAAANsAAAAPAAAAZHJzL2Rvd25yZXYueG1sRE9NawIx&#10;EL0X/A9hBG81ay1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LoBfw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24" w:type="dxa"/>
          </w:tcPr>
          <w:p w14:paraId="60454115" w14:textId="33A9E8A5" w:rsidR="00096391" w:rsidRPr="00565B06" w:rsidRDefault="00BF148C" w:rsidP="00A577D5">
            <w:pPr>
              <w:pStyle w:val="Heading1"/>
            </w:pPr>
            <w:r>
              <w:t>ACCOMPLISMENTS</w:t>
            </w:r>
          </w:p>
        </w:tc>
      </w:tr>
    </w:tbl>
    <w:p w14:paraId="140BDC13" w14:textId="179E39C2" w:rsidR="00DA7A71" w:rsidRDefault="00C1770A" w:rsidP="00DA7A71">
      <w:pPr>
        <w:pStyle w:val="Heading2"/>
        <w:numPr>
          <w:ilvl w:val="0"/>
          <w:numId w:val="33"/>
        </w:numPr>
      </w:pPr>
      <w:r>
        <w:t>YARESA</w:t>
      </w:r>
    </w:p>
    <w:p w14:paraId="77C83840" w14:textId="4B92D983" w:rsidR="00F057A0" w:rsidRDefault="00494E96" w:rsidP="00F057A0">
      <w:pPr>
        <w:pStyle w:val="Heading2"/>
        <w:ind w:left="360"/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This is a hospital management system that I developed for a private hospital. 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It helped automate the </w:t>
      </w:r>
      <w:r w:rsidR="00C1770A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day-to-day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activities of the hospital. From OPD, consultation, diagnostics etc. Blood pressure, heartrate, BMI records of patients </w:t>
      </w:r>
      <w:r w:rsidR="00F057A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are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recorded and tracked </w:t>
      </w:r>
      <w:r w:rsidR="006F424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on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e</w:t>
      </w:r>
      <w:r w:rsidR="006F424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ach</w:t>
      </w:r>
      <w:r w:rsidR="00DC550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visit. </w:t>
      </w:r>
      <w:r w:rsidR="00F057A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Patients’ laboratory test results are recorded </w:t>
      </w:r>
      <w:r w:rsidR="006F424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and uploaded </w:t>
      </w:r>
      <w:r w:rsidR="00F057A0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for reference during future investigations.</w:t>
      </w:r>
    </w:p>
    <w:p w14:paraId="4B46928E" w14:textId="78857BE8" w:rsidR="00F057A0" w:rsidRDefault="00F057A0" w:rsidP="00F057A0">
      <w:pPr>
        <w:pStyle w:val="Heading2"/>
        <w:ind w:left="360"/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</w:pPr>
    </w:p>
    <w:p w14:paraId="002EDBD6" w14:textId="141862BC" w:rsidR="00F057A0" w:rsidRDefault="00C1770A" w:rsidP="00C1770A">
      <w:pPr>
        <w:pStyle w:val="Heading2"/>
        <w:numPr>
          <w:ilvl w:val="0"/>
          <w:numId w:val="33"/>
        </w:numPr>
      </w:pPr>
      <w:r>
        <w:t>FRIKYIWA</w:t>
      </w:r>
    </w:p>
    <w:p w14:paraId="33EF58CF" w14:textId="07AE82CE" w:rsidR="00F057A0" w:rsidRPr="00BF148C" w:rsidRDefault="00794BBB" w:rsidP="00C1770A">
      <w:pPr>
        <w:pStyle w:val="Heading2"/>
        <w:ind w:left="360"/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</w:pPr>
      <w:r w:rsidRPr="00794BBB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A music streaming platform like Deezer and Spotify built with react.js, </w:t>
      </w: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HTML</w:t>
      </w:r>
      <w:r w:rsidRPr="00794BBB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and CSS for frontend, react context </w:t>
      </w:r>
      <w:r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api</w:t>
      </w:r>
      <w:r w:rsidRPr="00794BBB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to manage states and firebase with cloud firestore for backend. Uses google authentication.</w:t>
      </w:r>
      <w:r w:rsidR="00D24224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 xml:space="preserve"> Upload your own songs</w:t>
      </w:r>
      <w:r w:rsidR="009F267B">
        <w:rPr>
          <w:rFonts w:asciiTheme="minorHAnsi" w:hAnsiTheme="minorHAnsi" w:cstheme="minorHAnsi"/>
          <w:b w:val="0"/>
          <w:bCs/>
          <w:color w:val="404040" w:themeColor="text1" w:themeTint="BF"/>
          <w:sz w:val="24"/>
          <w:szCs w:val="24"/>
        </w:rPr>
        <w:t>, listen to some of the best music uploaded by other users.</w:t>
      </w:r>
    </w:p>
    <w:sectPr w:rsidR="00F057A0" w:rsidRPr="00BF148C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BFC6B" w14:textId="77777777" w:rsidR="00AC5179" w:rsidRDefault="00AC5179" w:rsidP="00F534FB">
      <w:pPr>
        <w:spacing w:after="0"/>
      </w:pPr>
      <w:r>
        <w:separator/>
      </w:r>
    </w:p>
  </w:endnote>
  <w:endnote w:type="continuationSeparator" w:id="0">
    <w:p w14:paraId="6144596D" w14:textId="77777777" w:rsidR="00AC5179" w:rsidRDefault="00AC517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47F13" w14:textId="56FE81AF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4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95C8" w14:textId="77777777" w:rsidR="00AC5179" w:rsidRDefault="00AC5179" w:rsidP="00F534FB">
      <w:pPr>
        <w:spacing w:after="0"/>
      </w:pPr>
      <w:r>
        <w:separator/>
      </w:r>
    </w:p>
  </w:footnote>
  <w:footnote w:type="continuationSeparator" w:id="0">
    <w:p w14:paraId="0D0CC7B9" w14:textId="77777777" w:rsidR="00AC5179" w:rsidRDefault="00AC517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DB97" w14:textId="77777777"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4329CB" wp14:editId="2FA73F4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6633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34D59D8"/>
    <w:multiLevelType w:val="hybridMultilevel"/>
    <w:tmpl w:val="F432C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063B4D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1D0135"/>
    <w:multiLevelType w:val="hybridMultilevel"/>
    <w:tmpl w:val="ACDC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C93E94"/>
    <w:multiLevelType w:val="multilevel"/>
    <w:tmpl w:val="FC4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A2EBE"/>
    <w:multiLevelType w:val="multilevel"/>
    <w:tmpl w:val="E6C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3937D2B"/>
    <w:multiLevelType w:val="multilevel"/>
    <w:tmpl w:val="42C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923C6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7E6D9E"/>
    <w:multiLevelType w:val="multilevel"/>
    <w:tmpl w:val="4CF2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A3184"/>
    <w:multiLevelType w:val="multilevel"/>
    <w:tmpl w:val="B32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54F4C"/>
    <w:multiLevelType w:val="multilevel"/>
    <w:tmpl w:val="A81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F13FD"/>
    <w:multiLevelType w:val="multilevel"/>
    <w:tmpl w:val="0BA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EA73C3"/>
    <w:multiLevelType w:val="multilevel"/>
    <w:tmpl w:val="8BC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66285"/>
    <w:multiLevelType w:val="multilevel"/>
    <w:tmpl w:val="A85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852C07"/>
    <w:multiLevelType w:val="hybridMultilevel"/>
    <w:tmpl w:val="EE3C2640"/>
    <w:lvl w:ilvl="0" w:tplc="1194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17C53"/>
    <w:multiLevelType w:val="hybridMultilevel"/>
    <w:tmpl w:val="249239EA"/>
    <w:lvl w:ilvl="0" w:tplc="1194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F1ADA"/>
    <w:multiLevelType w:val="multilevel"/>
    <w:tmpl w:val="86E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04E65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D0566"/>
    <w:multiLevelType w:val="hybridMultilevel"/>
    <w:tmpl w:val="84C2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343B5"/>
    <w:multiLevelType w:val="hybridMultilevel"/>
    <w:tmpl w:val="F1EA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597895">
    <w:abstractNumId w:val="9"/>
  </w:num>
  <w:num w:numId="2" w16cid:durableId="1362246749">
    <w:abstractNumId w:val="9"/>
    <w:lvlOverride w:ilvl="0">
      <w:startOverride w:val="1"/>
    </w:lvlOverride>
  </w:num>
  <w:num w:numId="3" w16cid:durableId="1768817115">
    <w:abstractNumId w:val="12"/>
  </w:num>
  <w:num w:numId="4" w16cid:durableId="1786462927">
    <w:abstractNumId w:val="19"/>
  </w:num>
  <w:num w:numId="5" w16cid:durableId="968589205">
    <w:abstractNumId w:val="8"/>
  </w:num>
  <w:num w:numId="6" w16cid:durableId="538788027">
    <w:abstractNumId w:val="7"/>
  </w:num>
  <w:num w:numId="7" w16cid:durableId="1257322240">
    <w:abstractNumId w:val="6"/>
  </w:num>
  <w:num w:numId="8" w16cid:durableId="460155758">
    <w:abstractNumId w:val="5"/>
  </w:num>
  <w:num w:numId="9" w16cid:durableId="1885217620">
    <w:abstractNumId w:val="4"/>
  </w:num>
  <w:num w:numId="10" w16cid:durableId="1373269940">
    <w:abstractNumId w:val="3"/>
  </w:num>
  <w:num w:numId="11" w16cid:durableId="141775295">
    <w:abstractNumId w:val="2"/>
  </w:num>
  <w:num w:numId="12" w16cid:durableId="2005695592">
    <w:abstractNumId w:val="1"/>
  </w:num>
  <w:num w:numId="13" w16cid:durableId="759371934">
    <w:abstractNumId w:val="0"/>
  </w:num>
  <w:num w:numId="14" w16cid:durableId="1327707865">
    <w:abstractNumId w:val="17"/>
  </w:num>
  <w:num w:numId="15" w16cid:durableId="2120253425">
    <w:abstractNumId w:val="13"/>
  </w:num>
  <w:num w:numId="16" w16cid:durableId="1619337179">
    <w:abstractNumId w:val="14"/>
  </w:num>
  <w:num w:numId="17" w16cid:durableId="892424530">
    <w:abstractNumId w:val="31"/>
  </w:num>
  <w:num w:numId="18" w16cid:durableId="974605048">
    <w:abstractNumId w:val="20"/>
  </w:num>
  <w:num w:numId="19" w16cid:durableId="137959740">
    <w:abstractNumId w:val="30"/>
  </w:num>
  <w:num w:numId="20" w16cid:durableId="655494665">
    <w:abstractNumId w:val="11"/>
  </w:num>
  <w:num w:numId="21" w16cid:durableId="1802962212">
    <w:abstractNumId w:val="32"/>
  </w:num>
  <w:num w:numId="22" w16cid:durableId="897201359">
    <w:abstractNumId w:val="18"/>
  </w:num>
  <w:num w:numId="23" w16cid:durableId="180626741">
    <w:abstractNumId w:val="16"/>
  </w:num>
  <w:num w:numId="24" w16cid:durableId="1313752724">
    <w:abstractNumId w:val="15"/>
  </w:num>
  <w:num w:numId="25" w16cid:durableId="1262759475">
    <w:abstractNumId w:val="24"/>
  </w:num>
  <w:num w:numId="26" w16cid:durableId="67463728">
    <w:abstractNumId w:val="29"/>
  </w:num>
  <w:num w:numId="27" w16cid:durableId="205918215">
    <w:abstractNumId w:val="22"/>
  </w:num>
  <w:num w:numId="28" w16cid:durableId="81724090">
    <w:abstractNumId w:val="23"/>
  </w:num>
  <w:num w:numId="29" w16cid:durableId="253630271">
    <w:abstractNumId w:val="21"/>
  </w:num>
  <w:num w:numId="30" w16cid:durableId="700281540">
    <w:abstractNumId w:val="25"/>
  </w:num>
  <w:num w:numId="31" w16cid:durableId="64030155">
    <w:abstractNumId w:val="26"/>
  </w:num>
  <w:num w:numId="32" w16cid:durableId="343212977">
    <w:abstractNumId w:val="28"/>
  </w:num>
  <w:num w:numId="33" w16cid:durableId="715348578">
    <w:abstractNumId w:val="27"/>
  </w:num>
  <w:num w:numId="34" w16cid:durableId="38863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8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460"/>
    <w:rsid w:val="00061C1E"/>
    <w:rsid w:val="0006454B"/>
    <w:rsid w:val="00075B13"/>
    <w:rsid w:val="00092692"/>
    <w:rsid w:val="00096203"/>
    <w:rsid w:val="00096391"/>
    <w:rsid w:val="000A0229"/>
    <w:rsid w:val="000B7507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647C"/>
    <w:rsid w:val="00297ED0"/>
    <w:rsid w:val="002A26F4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E5DEE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4E96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48A2"/>
    <w:rsid w:val="00556337"/>
    <w:rsid w:val="005611C3"/>
    <w:rsid w:val="00562422"/>
    <w:rsid w:val="00565B06"/>
    <w:rsid w:val="00570945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64D8F"/>
    <w:rsid w:val="00673F18"/>
    <w:rsid w:val="00676CEB"/>
    <w:rsid w:val="00683A86"/>
    <w:rsid w:val="0069300B"/>
    <w:rsid w:val="006A4C72"/>
    <w:rsid w:val="006D65F8"/>
    <w:rsid w:val="006F319B"/>
    <w:rsid w:val="006F4240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4BBB"/>
    <w:rsid w:val="007A0F44"/>
    <w:rsid w:val="007A729F"/>
    <w:rsid w:val="007B3F4F"/>
    <w:rsid w:val="007C0E0E"/>
    <w:rsid w:val="007C153D"/>
    <w:rsid w:val="007C333C"/>
    <w:rsid w:val="007C34A8"/>
    <w:rsid w:val="007D2391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267B"/>
    <w:rsid w:val="009F391D"/>
    <w:rsid w:val="00A1144C"/>
    <w:rsid w:val="00A1329C"/>
    <w:rsid w:val="00A25023"/>
    <w:rsid w:val="00A2760D"/>
    <w:rsid w:val="00A4012F"/>
    <w:rsid w:val="00A429A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5179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4F16"/>
    <w:rsid w:val="00BD55EE"/>
    <w:rsid w:val="00BF148C"/>
    <w:rsid w:val="00C0155C"/>
    <w:rsid w:val="00C1770A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4224"/>
    <w:rsid w:val="00D3506C"/>
    <w:rsid w:val="00D35BBD"/>
    <w:rsid w:val="00D37FAD"/>
    <w:rsid w:val="00D5184A"/>
    <w:rsid w:val="00D5627D"/>
    <w:rsid w:val="00D57C20"/>
    <w:rsid w:val="00D6555B"/>
    <w:rsid w:val="00D6600D"/>
    <w:rsid w:val="00D70757"/>
    <w:rsid w:val="00D728D5"/>
    <w:rsid w:val="00D73C98"/>
    <w:rsid w:val="00D77483"/>
    <w:rsid w:val="00D7797C"/>
    <w:rsid w:val="00D83EA1"/>
    <w:rsid w:val="00D85CA4"/>
    <w:rsid w:val="00DA5407"/>
    <w:rsid w:val="00DA7A71"/>
    <w:rsid w:val="00DB0B61"/>
    <w:rsid w:val="00DC5504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E4AE8"/>
    <w:rsid w:val="00F03B1E"/>
    <w:rsid w:val="00F03F2C"/>
    <w:rsid w:val="00F057A0"/>
    <w:rsid w:val="00F1202D"/>
    <w:rsid w:val="00F217AB"/>
    <w:rsid w:val="00F25089"/>
    <w:rsid w:val="00F35A06"/>
    <w:rsid w:val="00F435D3"/>
    <w:rsid w:val="00F46425"/>
    <w:rsid w:val="00F5078D"/>
    <w:rsid w:val="00F534FB"/>
    <w:rsid w:val="00F56FFE"/>
    <w:rsid w:val="00F67264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9E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42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AD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9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C20"/>
    <w:rPr>
      <w:color w:val="806C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yamfi-samuel.netlify.ap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p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AE7522B6D34B64B73EF2022CCD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9E54-FE22-4A8D-9190-A76F22E240DF}"/>
      </w:docPartPr>
      <w:docPartBody>
        <w:p w:rsidR="00A568EF" w:rsidRDefault="00A568EF">
          <w:pPr>
            <w:pStyle w:val="6FAE7522B6D34B64B73EF2022CCDFBFC"/>
          </w:pPr>
          <w:r w:rsidRPr="009D0878">
            <w:t>Address</w:t>
          </w:r>
        </w:p>
      </w:docPartBody>
    </w:docPart>
    <w:docPart>
      <w:docPartPr>
        <w:name w:val="360C2DEC49CD47FFB3D16D2684661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8230D-7680-4C58-A306-4AAA2CAEF83A}"/>
      </w:docPartPr>
      <w:docPartBody>
        <w:p w:rsidR="00A568EF" w:rsidRDefault="00A568EF">
          <w:pPr>
            <w:pStyle w:val="360C2DEC49CD47FFB3D16D2684661A09"/>
          </w:pPr>
          <w:r w:rsidRPr="009D0878">
            <w:t>Phone</w:t>
          </w:r>
        </w:p>
      </w:docPartBody>
    </w:docPart>
    <w:docPart>
      <w:docPartPr>
        <w:name w:val="D5252B4831674C77BE16C0B95E882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24A8-32F7-4E8F-A49B-9EAA576A41C6}"/>
      </w:docPartPr>
      <w:docPartBody>
        <w:p w:rsidR="00A568EF" w:rsidRDefault="00A568EF">
          <w:pPr>
            <w:pStyle w:val="D5252B4831674C77BE16C0B95E882B8D"/>
          </w:pPr>
          <w:r w:rsidRPr="009D0878">
            <w:t>Email</w:t>
          </w:r>
        </w:p>
      </w:docPartBody>
    </w:docPart>
    <w:docPart>
      <w:docPartPr>
        <w:name w:val="3F103DD3E48F4E59A0B0B2CD2974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81487-8DAC-4558-9441-0BCAF31671EC}"/>
      </w:docPartPr>
      <w:docPartBody>
        <w:p w:rsidR="00A568EF" w:rsidRDefault="00A568EF">
          <w:pPr>
            <w:pStyle w:val="3F103DD3E48F4E59A0B0B2CD29746038"/>
          </w:pPr>
          <w:r w:rsidRPr="009D0878">
            <w:t>LinkedIn Profile</w:t>
          </w:r>
        </w:p>
      </w:docPartBody>
    </w:docPart>
    <w:docPart>
      <w:docPartPr>
        <w:name w:val="46E358A142E14AB2B9270A5A61451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B488D-1474-46A7-8B79-65207C5DF1F2}"/>
      </w:docPartPr>
      <w:docPartBody>
        <w:p w:rsidR="00A568EF" w:rsidRDefault="00A568EF">
          <w:pPr>
            <w:pStyle w:val="46E358A142E14AB2B9270A5A6145195D"/>
          </w:pPr>
          <w:r w:rsidRPr="00565B06">
            <w:t>Experience</w:t>
          </w:r>
        </w:p>
      </w:docPartBody>
    </w:docPart>
    <w:docPart>
      <w:docPartPr>
        <w:name w:val="5EE4BBB81D1842CF87BF382F250F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093B-B764-44DA-9A54-2731D141BF83}"/>
      </w:docPartPr>
      <w:docPartBody>
        <w:p w:rsidR="00A568EF" w:rsidRDefault="00A568EF">
          <w:pPr>
            <w:pStyle w:val="5EE4BBB81D1842CF87BF382F250F0940"/>
          </w:pPr>
          <w:r w:rsidRPr="00565B06">
            <w:t>Skills</w:t>
          </w:r>
        </w:p>
      </w:docPartBody>
    </w:docPart>
    <w:docPart>
      <w:docPartPr>
        <w:name w:val="A320CB695E734E4898B59B011EC7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3E89D-3372-4551-A01C-526637381956}"/>
      </w:docPartPr>
      <w:docPartBody>
        <w:p w:rsidR="00DD79C6" w:rsidRDefault="00256D23" w:rsidP="00256D23">
          <w:pPr>
            <w:pStyle w:val="A320CB695E734E4898B59B011EC722B9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EF"/>
    <w:rsid w:val="00256D23"/>
    <w:rsid w:val="002708D6"/>
    <w:rsid w:val="004341F9"/>
    <w:rsid w:val="0045074C"/>
    <w:rsid w:val="004A04CE"/>
    <w:rsid w:val="00A568EF"/>
    <w:rsid w:val="00D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E7522B6D34B64B73EF2022CCDFBFC">
    <w:name w:val="6FAE7522B6D34B64B73EF2022CCDFBFC"/>
  </w:style>
  <w:style w:type="paragraph" w:customStyle="1" w:styleId="360C2DEC49CD47FFB3D16D2684661A09">
    <w:name w:val="360C2DEC49CD47FFB3D16D2684661A09"/>
  </w:style>
  <w:style w:type="paragraph" w:customStyle="1" w:styleId="D5252B4831674C77BE16C0B95E882B8D">
    <w:name w:val="D5252B4831674C77BE16C0B95E882B8D"/>
  </w:style>
  <w:style w:type="paragraph" w:customStyle="1" w:styleId="3F103DD3E48F4E59A0B0B2CD29746038">
    <w:name w:val="3F103DD3E48F4E59A0B0B2CD2974603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6E358A142E14AB2B9270A5A6145195D">
    <w:name w:val="46E358A142E14AB2B9270A5A6145195D"/>
  </w:style>
  <w:style w:type="paragraph" w:customStyle="1" w:styleId="5EE4BBB81D1842CF87BF382F250F0940">
    <w:name w:val="5EE4BBB81D1842CF87BF382F250F0940"/>
  </w:style>
  <w:style w:type="paragraph" w:customStyle="1" w:styleId="A320CB695E734E4898B59B011EC722B9">
    <w:name w:val="A320CB695E734E4898B59B011EC722B9"/>
    <w:rsid w:val="00256D2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KUMASI</CompanyAddress>
  <CompanyPhone>+233548503171</CompanyPhone>
  <CompanyFax/>
  <CompanyEmail>gyamfisam71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7A503-1C32-47AD-B695-54EF9FDD7E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linkedin.com/in/gyamfisamuel-bn473</cp:keywords>
  <dc:description/>
  <cp:lastModifiedBy/>
  <cp:revision>1</cp:revision>
  <dcterms:created xsi:type="dcterms:W3CDTF">2022-09-04T23:38:00Z</dcterms:created>
  <dcterms:modified xsi:type="dcterms:W3CDTF">2023-04-12T12:23:00Z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